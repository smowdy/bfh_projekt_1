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horzAnchor="margin" w:tblpY="828"/>
        <w:tblW w:w="0" w:type="auto"/>
        <w:tblLook w:val="04A0" w:firstRow="1" w:lastRow="0" w:firstColumn="1" w:lastColumn="0" w:noHBand="0" w:noVBand="1"/>
      </w:tblPr>
      <w:tblGrid>
        <w:gridCol w:w="1876"/>
        <w:gridCol w:w="3667"/>
        <w:gridCol w:w="3519"/>
      </w:tblGrid>
      <w:tr w:rsidR="003A691F" w14:paraId="32D53A93" w14:textId="77777777" w:rsidTr="003A691F">
        <w:trPr>
          <w:trHeight w:val="553"/>
        </w:trPr>
        <w:tc>
          <w:tcPr>
            <w:tcW w:w="1876" w:type="dxa"/>
          </w:tcPr>
          <w:p w14:paraId="38A1A678" w14:textId="77777777" w:rsidR="003A691F" w:rsidRDefault="003A691F" w:rsidP="003A691F">
            <w:bookmarkStart w:id="0" w:name="_GoBack"/>
            <w:bookmarkEnd w:id="0"/>
            <w:r>
              <w:t>Projektname:</w:t>
            </w:r>
          </w:p>
        </w:tc>
        <w:tc>
          <w:tcPr>
            <w:tcW w:w="7186" w:type="dxa"/>
            <w:gridSpan w:val="2"/>
          </w:tcPr>
          <w:p w14:paraId="2C7C2CF3" w14:textId="77777777" w:rsidR="003A691F" w:rsidRDefault="00CD210C" w:rsidP="003A691F">
            <w:r>
              <w:t>Arcade Space Shooter</w:t>
            </w:r>
          </w:p>
        </w:tc>
      </w:tr>
      <w:tr w:rsidR="003A691F" w14:paraId="3B19BD2F" w14:textId="77777777" w:rsidTr="003A691F">
        <w:trPr>
          <w:trHeight w:val="419"/>
        </w:trPr>
        <w:tc>
          <w:tcPr>
            <w:tcW w:w="1876" w:type="dxa"/>
          </w:tcPr>
          <w:p w14:paraId="3934DA24" w14:textId="77777777" w:rsidR="003A691F" w:rsidRDefault="003A691F" w:rsidP="003A691F">
            <w:r>
              <w:t>Firma:</w:t>
            </w:r>
          </w:p>
        </w:tc>
        <w:tc>
          <w:tcPr>
            <w:tcW w:w="7186" w:type="dxa"/>
            <w:gridSpan w:val="2"/>
          </w:tcPr>
          <w:p w14:paraId="3BA16E85" w14:textId="77777777" w:rsidR="003A691F" w:rsidRDefault="003A691F" w:rsidP="003A691F"/>
        </w:tc>
      </w:tr>
      <w:tr w:rsidR="003A691F" w14:paraId="7EAFB58E" w14:textId="77777777" w:rsidTr="003A691F">
        <w:trPr>
          <w:trHeight w:val="411"/>
        </w:trPr>
        <w:tc>
          <w:tcPr>
            <w:tcW w:w="1876" w:type="dxa"/>
          </w:tcPr>
          <w:p w14:paraId="657B77E2" w14:textId="77777777" w:rsidR="003A691F" w:rsidRDefault="003A691F" w:rsidP="003A691F">
            <w:r>
              <w:t>Studierende:</w:t>
            </w:r>
          </w:p>
        </w:tc>
        <w:tc>
          <w:tcPr>
            <w:tcW w:w="3667" w:type="dxa"/>
          </w:tcPr>
          <w:p w14:paraId="4CB301B3" w14:textId="77777777" w:rsidR="003A691F" w:rsidRDefault="00CD210C" w:rsidP="00CD210C">
            <w:r>
              <w:t xml:space="preserve">Riesen Kevin, Bühler Ueli, Müller Marco </w:t>
            </w:r>
          </w:p>
        </w:tc>
        <w:tc>
          <w:tcPr>
            <w:tcW w:w="3519" w:type="dxa"/>
          </w:tcPr>
          <w:p w14:paraId="0A551FC0" w14:textId="77777777" w:rsidR="003A691F" w:rsidRDefault="003A691F" w:rsidP="003A691F"/>
        </w:tc>
      </w:tr>
      <w:tr w:rsidR="003A691F" w14:paraId="7723DA19" w14:textId="77777777" w:rsidTr="003A691F">
        <w:trPr>
          <w:trHeight w:val="414"/>
        </w:trPr>
        <w:tc>
          <w:tcPr>
            <w:tcW w:w="1876" w:type="dxa"/>
          </w:tcPr>
          <w:p w14:paraId="35D4FA41" w14:textId="77777777" w:rsidR="003A691F" w:rsidRDefault="003A691F" w:rsidP="003A691F">
            <w:r>
              <w:t>Betreuer:</w:t>
            </w:r>
          </w:p>
        </w:tc>
        <w:tc>
          <w:tcPr>
            <w:tcW w:w="3667" w:type="dxa"/>
          </w:tcPr>
          <w:p w14:paraId="46915838" w14:textId="77777777" w:rsidR="003A691F" w:rsidRDefault="003A691F" w:rsidP="003A691F">
            <w:r>
              <w:t>Firma:</w:t>
            </w:r>
          </w:p>
        </w:tc>
        <w:tc>
          <w:tcPr>
            <w:tcW w:w="3519" w:type="dxa"/>
          </w:tcPr>
          <w:p w14:paraId="50F2368F" w14:textId="77777777" w:rsidR="003A691F" w:rsidRDefault="003A691F" w:rsidP="003A691F">
            <w:r>
              <w:t>BFH:</w:t>
            </w:r>
          </w:p>
        </w:tc>
      </w:tr>
      <w:tr w:rsidR="003A691F" w14:paraId="43A85DF5" w14:textId="77777777" w:rsidTr="003A691F">
        <w:trPr>
          <w:trHeight w:val="5099"/>
        </w:trPr>
        <w:tc>
          <w:tcPr>
            <w:tcW w:w="1876" w:type="dxa"/>
          </w:tcPr>
          <w:p w14:paraId="3572DC3B" w14:textId="77777777" w:rsidR="003A691F" w:rsidRDefault="003A691F" w:rsidP="003A691F">
            <w:r>
              <w:t>Kurzbeschreibung:</w:t>
            </w:r>
          </w:p>
        </w:tc>
        <w:tc>
          <w:tcPr>
            <w:tcW w:w="7186" w:type="dxa"/>
            <w:gridSpan w:val="2"/>
          </w:tcPr>
          <w:p w14:paraId="127793AF" w14:textId="77777777" w:rsidR="003A691F" w:rsidRDefault="003A691F" w:rsidP="003A691F"/>
          <w:p w14:paraId="106968A9" w14:textId="77777777" w:rsidR="00594D65" w:rsidRPr="00CD210C" w:rsidRDefault="00CD210C" w:rsidP="003A691F">
            <w:pPr>
              <w:rPr>
                <w:b/>
              </w:rPr>
            </w:pPr>
            <w:r w:rsidRPr="00CD210C">
              <w:rPr>
                <w:b/>
              </w:rPr>
              <w:t>Projektziel:</w:t>
            </w:r>
          </w:p>
          <w:p w14:paraId="36E0C4D5" w14:textId="77777777" w:rsidR="00594D65" w:rsidRDefault="00CD210C" w:rsidP="003A691F">
            <w:r>
              <w:t xml:space="preserve">Die Entwicklung eines dynamischen </w:t>
            </w:r>
            <w:proofErr w:type="spellStart"/>
            <w:r>
              <w:t>Arcadespiels</w:t>
            </w:r>
            <w:proofErr w:type="spellEnd"/>
            <w:r>
              <w:t xml:space="preserve"> in einem Weltraumsetting für den Desktop.</w:t>
            </w:r>
          </w:p>
          <w:p w14:paraId="67EBE403" w14:textId="77777777" w:rsidR="00594D65" w:rsidRDefault="00594D65" w:rsidP="003A691F"/>
          <w:p w14:paraId="5F972F9D" w14:textId="77777777" w:rsidR="00594D65" w:rsidRPr="00CD210C" w:rsidRDefault="00CD210C" w:rsidP="003A691F">
            <w:pPr>
              <w:rPr>
                <w:b/>
              </w:rPr>
            </w:pPr>
            <w:r w:rsidRPr="00CD210C">
              <w:rPr>
                <w:b/>
              </w:rPr>
              <w:t>Inhalt des Spieles:</w:t>
            </w:r>
          </w:p>
          <w:p w14:paraId="460A82C9" w14:textId="77777777" w:rsidR="00594D65" w:rsidRDefault="00CD210C" w:rsidP="00CD210C">
            <w:pPr>
              <w:pStyle w:val="Listenabsatz"/>
              <w:numPr>
                <w:ilvl w:val="0"/>
                <w:numId w:val="2"/>
              </w:numPr>
            </w:pPr>
            <w:r>
              <w:t xml:space="preserve">Der Spieler soll sein oder sein Raumschiff bewegen und damit angreifen können. </w:t>
            </w:r>
          </w:p>
          <w:p w14:paraId="1C483050" w14:textId="77777777" w:rsidR="00CD210C" w:rsidRDefault="00CD210C" w:rsidP="00CD210C">
            <w:pPr>
              <w:pStyle w:val="Listenabsatz"/>
              <w:numPr>
                <w:ilvl w:val="0"/>
                <w:numId w:val="2"/>
              </w:numPr>
            </w:pPr>
            <w:r>
              <w:t>Feindliche oder neutrale Einheiten sollen dynamisch generiert werden.</w:t>
            </w:r>
          </w:p>
          <w:p w14:paraId="187237FE" w14:textId="77777777" w:rsidR="00CD210C" w:rsidRDefault="00CD210C" w:rsidP="00CD210C">
            <w:pPr>
              <w:pStyle w:val="Listenabsatz"/>
              <w:numPr>
                <w:ilvl w:val="0"/>
                <w:numId w:val="2"/>
              </w:numPr>
            </w:pPr>
            <w:r>
              <w:t>Es besteht die Möglichkeit mit anderen Spielelementen zu interagieren um Währungen und Gegenstände auszutauschen</w:t>
            </w:r>
          </w:p>
          <w:p w14:paraId="70DAD753" w14:textId="77777777" w:rsidR="00CD210C" w:rsidRDefault="00CD210C" w:rsidP="00CD210C">
            <w:pPr>
              <w:pStyle w:val="Listenabsatz"/>
              <w:numPr>
                <w:ilvl w:val="0"/>
                <w:numId w:val="2"/>
              </w:numPr>
            </w:pPr>
            <w:r>
              <w:t>Das Schiff soll mit Upgrades ausgestattet werden können, die neue Fähigkeiten oder verbesserte Spielerwerte gewähren.</w:t>
            </w:r>
          </w:p>
          <w:p w14:paraId="16837301" w14:textId="77777777" w:rsidR="00CD210C" w:rsidRDefault="00CD210C" w:rsidP="00CD210C"/>
          <w:p w14:paraId="4BDFBDE9" w14:textId="77777777" w:rsidR="00CD210C" w:rsidRPr="00CD210C" w:rsidRDefault="00CD210C" w:rsidP="00CD210C">
            <w:pPr>
              <w:rPr>
                <w:b/>
              </w:rPr>
            </w:pPr>
            <w:r w:rsidRPr="00CD210C">
              <w:rPr>
                <w:b/>
              </w:rPr>
              <w:t>Abgrenzung:</w:t>
            </w:r>
          </w:p>
          <w:p w14:paraId="61857799" w14:textId="77777777" w:rsidR="00B87C21" w:rsidRDefault="00CD210C" w:rsidP="00CD210C">
            <w:r>
              <w:t>Wir möchten uns bei der Entwicklung hauptsächlich auf den Programmiertechnischen Aspekt fokussieren, weshalb</w:t>
            </w:r>
            <w:r w:rsidR="00B87C21">
              <w:t xml:space="preserve"> wir uns bei Modellen und Animationen auf das Mindeste reduzieren.</w:t>
            </w:r>
          </w:p>
          <w:p w14:paraId="584A0E42" w14:textId="77777777" w:rsidR="00594D65" w:rsidRDefault="00594D65" w:rsidP="003A691F"/>
          <w:p w14:paraId="2C11E679" w14:textId="77777777" w:rsidR="00594D65" w:rsidRDefault="00594D65" w:rsidP="003A691F"/>
          <w:p w14:paraId="45C38A65" w14:textId="77777777" w:rsidR="00594D65" w:rsidRDefault="00594D65" w:rsidP="003A691F"/>
          <w:p w14:paraId="79A127BE" w14:textId="77777777" w:rsidR="00594D65" w:rsidRDefault="00594D65" w:rsidP="003A691F"/>
          <w:p w14:paraId="367EA92C" w14:textId="77777777" w:rsidR="00594D65" w:rsidRDefault="00594D65" w:rsidP="003A691F"/>
          <w:p w14:paraId="342CCE48" w14:textId="77777777" w:rsidR="00594D65" w:rsidRDefault="00594D65" w:rsidP="003A691F"/>
          <w:p w14:paraId="35F27D11" w14:textId="77777777" w:rsidR="00594D65" w:rsidRDefault="00594D65" w:rsidP="003A691F"/>
          <w:p w14:paraId="32B4D802" w14:textId="77777777" w:rsidR="00594D65" w:rsidRDefault="00594D65" w:rsidP="003A691F"/>
          <w:p w14:paraId="5ECF8E9B" w14:textId="77777777" w:rsidR="00594D65" w:rsidRDefault="00594D65" w:rsidP="003A691F"/>
          <w:p w14:paraId="5B9EADE5" w14:textId="77777777" w:rsidR="00594D65" w:rsidRDefault="00594D65" w:rsidP="003A691F"/>
          <w:p w14:paraId="7181FF02" w14:textId="77777777" w:rsidR="00594D65" w:rsidRDefault="00594D65" w:rsidP="003A691F"/>
          <w:p w14:paraId="2320E13F" w14:textId="77777777" w:rsidR="00594D65" w:rsidRDefault="00594D65" w:rsidP="003A691F"/>
          <w:p w14:paraId="3F6DE88E" w14:textId="77777777" w:rsidR="00594D65" w:rsidRDefault="00594D65" w:rsidP="003A691F"/>
          <w:p w14:paraId="767F720A" w14:textId="77777777" w:rsidR="00594D65" w:rsidRDefault="00594D65" w:rsidP="003A691F"/>
          <w:p w14:paraId="1246DD66" w14:textId="77777777" w:rsidR="00594D65" w:rsidRDefault="00594D65" w:rsidP="003A691F"/>
        </w:tc>
      </w:tr>
      <w:tr w:rsidR="003A691F" w14:paraId="010EF95D" w14:textId="77777777" w:rsidTr="003A691F">
        <w:tc>
          <w:tcPr>
            <w:tcW w:w="1876" w:type="dxa"/>
            <w:vMerge w:val="restart"/>
          </w:tcPr>
          <w:p w14:paraId="2D2959EB" w14:textId="77777777" w:rsidR="003A691F" w:rsidRDefault="003A691F" w:rsidP="003A691F">
            <w:r>
              <w:t>Technologie:</w:t>
            </w:r>
          </w:p>
        </w:tc>
        <w:tc>
          <w:tcPr>
            <w:tcW w:w="7186" w:type="dxa"/>
            <w:gridSpan w:val="2"/>
          </w:tcPr>
          <w:p w14:paraId="266B6503" w14:textId="77777777" w:rsidR="003A691F" w:rsidRDefault="00B87C21" w:rsidP="003A691F">
            <w:r>
              <w:t>Unity3D, C#, evtl. Blender</w:t>
            </w:r>
          </w:p>
        </w:tc>
      </w:tr>
      <w:tr w:rsidR="003A691F" w14:paraId="3BD51058" w14:textId="77777777" w:rsidTr="003A691F">
        <w:tc>
          <w:tcPr>
            <w:tcW w:w="1876" w:type="dxa"/>
            <w:vMerge/>
          </w:tcPr>
          <w:p w14:paraId="36810D06" w14:textId="77777777" w:rsidR="003A691F" w:rsidRDefault="003A691F" w:rsidP="003A691F"/>
        </w:tc>
        <w:tc>
          <w:tcPr>
            <w:tcW w:w="7186" w:type="dxa"/>
            <w:gridSpan w:val="2"/>
          </w:tcPr>
          <w:p w14:paraId="0FDD676A" w14:textId="77777777" w:rsidR="003A691F" w:rsidRDefault="003A691F" w:rsidP="003A691F"/>
        </w:tc>
      </w:tr>
    </w:tbl>
    <w:p w14:paraId="77E0DAB4" w14:textId="77777777" w:rsidR="0042612E" w:rsidRPr="003A691F" w:rsidRDefault="003A691F" w:rsidP="003A691F">
      <w:pPr>
        <w:tabs>
          <w:tab w:val="left" w:pos="4395"/>
          <w:tab w:val="left" w:pos="8222"/>
        </w:tabs>
        <w:rPr>
          <w:i/>
        </w:rPr>
      </w:pPr>
      <w:r w:rsidRPr="003A691F">
        <w:rPr>
          <w:i/>
        </w:rPr>
        <w:t>Modul BTI7301</w:t>
      </w:r>
      <w:r w:rsidRPr="003A691F">
        <w:rPr>
          <w:i/>
        </w:rPr>
        <w:tab/>
        <w:t>Projekt 1</w:t>
      </w:r>
      <w:r w:rsidRPr="003A691F">
        <w:rPr>
          <w:i/>
        </w:rPr>
        <w:tab/>
        <w:t>HS 201</w:t>
      </w:r>
      <w:r w:rsidR="003C3CF7">
        <w:rPr>
          <w:i/>
        </w:rPr>
        <w:t>8</w:t>
      </w:r>
    </w:p>
    <w:sectPr w:rsidR="0042612E" w:rsidRPr="003A69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627BA"/>
    <w:multiLevelType w:val="hybridMultilevel"/>
    <w:tmpl w:val="F7DAEC6C"/>
    <w:lvl w:ilvl="0" w:tplc="132CF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556C1"/>
    <w:multiLevelType w:val="hybridMultilevel"/>
    <w:tmpl w:val="E68419D0"/>
    <w:lvl w:ilvl="0" w:tplc="8DA44B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D65"/>
    <w:rsid w:val="003A691F"/>
    <w:rsid w:val="003C3CF7"/>
    <w:rsid w:val="0042612E"/>
    <w:rsid w:val="00594D65"/>
    <w:rsid w:val="007F576B"/>
    <w:rsid w:val="00A23B39"/>
    <w:rsid w:val="00A46B83"/>
    <w:rsid w:val="00A50096"/>
    <w:rsid w:val="00B87C21"/>
    <w:rsid w:val="00CD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F1B6D2"/>
  <w15:chartTrackingRefBased/>
  <w15:docId w15:val="{9FB4641E-64EE-41C1-AE04-F691525DC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A6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D2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hard\Desktop\02%20GS@Job\01%20BFH\0%20BTI7301%20HS18\Template%20Projekt%201%20-%20Kurzbeschreibung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Projekt 1 - Kurzbeschreibung</Template>
  <TotalTime>0</TotalTime>
  <Pages>1</Pages>
  <Words>126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Schwab</dc:creator>
  <cp:keywords/>
  <dc:description/>
  <cp:lastModifiedBy>Kevin Riesen</cp:lastModifiedBy>
  <cp:revision>2</cp:revision>
  <dcterms:created xsi:type="dcterms:W3CDTF">2019-09-20T08:15:00Z</dcterms:created>
  <dcterms:modified xsi:type="dcterms:W3CDTF">2019-09-20T08:15:00Z</dcterms:modified>
</cp:coreProperties>
</file>